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1881D" w14:textId="032D23C0" w:rsidR="00547F36" w:rsidRPr="001E6010" w:rsidRDefault="006234C7">
      <w:pPr>
        <w:pStyle w:val="Heading1"/>
        <w:rPr>
          <w:lang w:val="it-IT"/>
        </w:rPr>
      </w:pPr>
      <w:r>
        <w:rPr>
          <w:lang w:val="it-IT"/>
        </w:rPr>
        <w:t>Esercitazione di Fine</w:t>
      </w:r>
      <w:r w:rsidR="00225A62" w:rsidRPr="001E6010">
        <w:rPr>
          <w:lang w:val="it-IT"/>
        </w:rPr>
        <w:t xml:space="preserve"> </w:t>
      </w:r>
      <w:r>
        <w:rPr>
          <w:lang w:val="it-IT"/>
        </w:rPr>
        <w:t>Settimana</w:t>
      </w:r>
      <w:r w:rsidR="0097786E">
        <w:rPr>
          <w:lang w:val="it-IT"/>
        </w:rPr>
        <w:t xml:space="preserve"> </w:t>
      </w:r>
      <w:r>
        <w:rPr>
          <w:lang w:val="it-IT"/>
        </w:rPr>
        <w:t xml:space="preserve">– Week </w:t>
      </w:r>
      <w:r w:rsidR="00F95947">
        <w:rPr>
          <w:lang w:val="it-IT"/>
        </w:rPr>
        <w:t>6</w:t>
      </w:r>
    </w:p>
    <w:p w14:paraId="69EFA28A" w14:textId="77777777" w:rsidR="00547F36" w:rsidRPr="001E6010" w:rsidRDefault="00547F36">
      <w:pPr>
        <w:rPr>
          <w:lang w:val="it-IT"/>
        </w:rPr>
      </w:pPr>
    </w:p>
    <w:tbl>
      <w:tblPr>
        <w:tblStyle w:val="Tabellanormale1"/>
        <w:tblW w:w="0" w:type="auto"/>
        <w:tblInd w:w="0" w:type="dxa"/>
        <w:tblLook w:val="0000" w:firstRow="0" w:lastRow="0" w:firstColumn="0" w:lastColumn="0" w:noHBand="0" w:noVBand="0"/>
      </w:tblPr>
      <w:tblGrid>
        <w:gridCol w:w="919"/>
        <w:gridCol w:w="3047"/>
        <w:gridCol w:w="1115"/>
        <w:gridCol w:w="3226"/>
      </w:tblGrid>
      <w:tr w:rsidR="00547F36" w:rsidRPr="001E6010" w14:paraId="0656DCAF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293B7874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6988B854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14:paraId="3D146594" w14:textId="77777777" w:rsidR="00547F36" w:rsidRPr="001E6010" w:rsidRDefault="00547F36">
            <w:pPr>
              <w:pStyle w:val="Informazionisullostudente"/>
            </w:pPr>
            <w:r w:rsidRPr="001E6010">
              <w:t>Nome</w:t>
            </w:r>
          </w:p>
        </w:tc>
        <w:tc>
          <w:tcPr>
            <w:tcW w:w="3325" w:type="dxa"/>
            <w:tcBorders>
              <w:top w:val="nil"/>
              <w:left w:val="nil"/>
              <w:bottom w:val="single" w:sz="4" w:space="0" w:color="999999"/>
              <w:right w:val="nil"/>
            </w:tcBorders>
            <w:vAlign w:val="bottom"/>
          </w:tcPr>
          <w:p w14:paraId="5289AA4B" w14:textId="61AF39FE" w:rsidR="00547F36" w:rsidRPr="001E6010" w:rsidRDefault="00547F36">
            <w:pPr>
              <w:pStyle w:val="Informazionisullostudente"/>
            </w:pPr>
          </w:p>
        </w:tc>
      </w:tr>
      <w:tr w:rsidR="00547F36" w:rsidRPr="001E6010" w14:paraId="394FAD59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4D5CEC75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00E817E7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14:paraId="62E9B2C3" w14:textId="77777777" w:rsidR="00547F36" w:rsidRPr="001E6010" w:rsidRDefault="00225A62">
            <w:pPr>
              <w:pStyle w:val="Informazionisullostudente"/>
            </w:pPr>
            <w:r w:rsidRPr="001E6010">
              <w:t>Cognome</w:t>
            </w:r>
          </w:p>
        </w:tc>
        <w:tc>
          <w:tcPr>
            <w:tcW w:w="3325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vAlign w:val="bottom"/>
          </w:tcPr>
          <w:p w14:paraId="3A7BC55F" w14:textId="5FEEBAB3" w:rsidR="00547F36" w:rsidRPr="001E6010" w:rsidRDefault="00547F36">
            <w:pPr>
              <w:pStyle w:val="Informazionisullostudente"/>
            </w:pPr>
          </w:p>
        </w:tc>
      </w:tr>
      <w:tr w:rsidR="00547F36" w:rsidRPr="001E6010" w14:paraId="2420E3D8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40B9EF05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38137BCB" w14:textId="77777777" w:rsidR="00547F36" w:rsidRPr="001E6010" w:rsidRDefault="00547F36" w:rsidP="006234C7">
            <w:pPr>
              <w:pStyle w:val="Informazionisullostudente"/>
              <w:numPr>
                <w:ilvl w:val="0"/>
                <w:numId w:val="20"/>
              </w:numPr>
            </w:pPr>
          </w:p>
        </w:tc>
        <w:tc>
          <w:tcPr>
            <w:tcW w:w="1115" w:type="dxa"/>
            <w:vAlign w:val="bottom"/>
          </w:tcPr>
          <w:p w14:paraId="5E80E094" w14:textId="77777777" w:rsidR="00547F36" w:rsidRPr="001E6010" w:rsidRDefault="00547F36">
            <w:pPr>
              <w:pStyle w:val="Informazionisullostudente"/>
            </w:pPr>
            <w:r w:rsidRPr="001E6010">
              <w:t>Data</w:t>
            </w:r>
          </w:p>
        </w:tc>
        <w:tc>
          <w:tcPr>
            <w:tcW w:w="3325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vAlign w:val="bottom"/>
          </w:tcPr>
          <w:p w14:paraId="113472B2" w14:textId="474998FE" w:rsidR="00547F36" w:rsidRPr="001E6010" w:rsidRDefault="00547F36">
            <w:pPr>
              <w:pStyle w:val="Informazionisullostudente"/>
            </w:pPr>
          </w:p>
        </w:tc>
      </w:tr>
    </w:tbl>
    <w:p w14:paraId="1CD18C65" w14:textId="77777777" w:rsidR="00547F36" w:rsidRPr="001E6010" w:rsidRDefault="00547F36">
      <w:pPr>
        <w:rPr>
          <w:lang w:val="it-IT"/>
        </w:rPr>
      </w:pPr>
    </w:p>
    <w:p w14:paraId="2E03B7A3" w14:textId="41BC9F2A" w:rsidR="00547F36" w:rsidRPr="001E6010" w:rsidRDefault="001A3C39">
      <w:pPr>
        <w:pStyle w:val="Istruzioni"/>
      </w:pPr>
      <w:r w:rsidRPr="001E6010">
        <w:t>Leggete</w:t>
      </w:r>
      <w:r w:rsidR="00547F36" w:rsidRPr="001E6010">
        <w:t xml:space="preserve"> attentamente ogni domanda</w:t>
      </w:r>
      <w:r w:rsidR="0078731A" w:rsidRPr="001E6010">
        <w:t xml:space="preserve"> e argomentare quanto più possibile fornendo anche degli esempi.</w:t>
      </w:r>
    </w:p>
    <w:p w14:paraId="5FA8C3DA" w14:textId="77777777" w:rsidR="00547F36" w:rsidRPr="001E6010" w:rsidRDefault="00547F36">
      <w:pPr>
        <w:pStyle w:val="Regola"/>
      </w:pPr>
    </w:p>
    <w:p w14:paraId="1ECBB5F2" w14:textId="7D40BD74" w:rsidR="00225A62" w:rsidRDefault="00F95947" w:rsidP="006234C7">
      <w:pPr>
        <w:pStyle w:val="ListParagraph"/>
        <w:numPr>
          <w:ilvl w:val="0"/>
          <w:numId w:val="19"/>
        </w:numPr>
      </w:pPr>
      <w:r>
        <w:t>Cos’è un Web Service?</w:t>
      </w:r>
    </w:p>
    <w:p w14:paraId="37B10832" w14:textId="39F80BA7" w:rsidR="00256B4D" w:rsidRDefault="00256B4D" w:rsidP="00256B4D">
      <w:pPr>
        <w:pStyle w:val="ListParagraph"/>
        <w:ind w:left="1080"/>
      </w:pPr>
      <w:r>
        <w:t>Un interfaccia attraverso la quale due dispositivi (o 2 app) possono comunicare tra loro, hanno tutti due caratteristiche principali:</w:t>
      </w:r>
    </w:p>
    <w:p w14:paraId="7BE3DB15" w14:textId="60BE82D4" w:rsidR="00256B4D" w:rsidRDefault="00256B4D" w:rsidP="00256B4D">
      <w:pPr>
        <w:pStyle w:val="ListParagraph"/>
        <w:ind w:left="1080"/>
      </w:pPr>
      <w:r>
        <w:t>Una richiesta inviata da un Cliente e una risposta inviata da un Server</w:t>
      </w:r>
    </w:p>
    <w:p w14:paraId="210CC2DA" w14:textId="77777777" w:rsidR="006234C7" w:rsidRPr="00087B65" w:rsidRDefault="006234C7" w:rsidP="006234C7">
      <w:pPr>
        <w:ind w:left="360"/>
        <w:rPr>
          <w:lang w:val="it-IT"/>
        </w:rPr>
      </w:pPr>
    </w:p>
    <w:p w14:paraId="5055FDB6" w14:textId="714F48E3" w:rsidR="006234C7" w:rsidRDefault="00F95947" w:rsidP="006234C7">
      <w:pPr>
        <w:pStyle w:val="ListParagraph"/>
        <w:numPr>
          <w:ilvl w:val="0"/>
          <w:numId w:val="19"/>
        </w:numPr>
      </w:pPr>
      <w:r>
        <w:t>Quali parti costituiscono una HTTP Response?</w:t>
      </w:r>
    </w:p>
    <w:p w14:paraId="2CB07414" w14:textId="77777777" w:rsidR="00256B4D" w:rsidRDefault="00256B4D" w:rsidP="00256B4D">
      <w:pPr>
        <w:pStyle w:val="ListParagraph"/>
      </w:pPr>
    </w:p>
    <w:p w14:paraId="09AC2913" w14:textId="43004AC2" w:rsidR="00256B4D" w:rsidRDefault="00256B4D" w:rsidP="00256B4D">
      <w:pPr>
        <w:pStyle w:val="ListParagraph"/>
        <w:ind w:left="1080"/>
      </w:pPr>
      <w:r>
        <w:t>Ua risposta http diversamente dalla richiesta non ha un metodo (get, post...) ma uno status code che viene espresso con un valore numerico e un etichetta (ex 200 ok), e un body che contiene l’effettiva risposta alla richiesta.</w:t>
      </w:r>
    </w:p>
    <w:p w14:paraId="59AFA165" w14:textId="77777777" w:rsidR="006234C7" w:rsidRPr="00087B65" w:rsidRDefault="006234C7" w:rsidP="006234C7">
      <w:pPr>
        <w:ind w:left="360"/>
        <w:rPr>
          <w:lang w:val="it-IT"/>
        </w:rPr>
      </w:pPr>
    </w:p>
    <w:p w14:paraId="33DA965A" w14:textId="25CD6FE8" w:rsidR="006234C7" w:rsidRPr="00256B4D" w:rsidRDefault="004A2BF1" w:rsidP="006234C7">
      <w:pPr>
        <w:pStyle w:val="ListParagraph"/>
        <w:numPr>
          <w:ilvl w:val="0"/>
          <w:numId w:val="19"/>
        </w:numPr>
        <w:rPr>
          <w:sz w:val="20"/>
          <w:szCs w:val="20"/>
        </w:rPr>
      </w:pPr>
      <w:r>
        <w:t>Descrivere l’utilizzo de</w:t>
      </w:r>
      <w:r w:rsidR="00F95947">
        <w:t xml:space="preserve">gli attributi </w:t>
      </w:r>
      <w:r w:rsidR="00F95947" w:rsidRPr="00F95947">
        <w:rPr>
          <w:rFonts w:ascii="Consolas" w:hAnsi="Consolas"/>
          <w:sz w:val="20"/>
          <w:szCs w:val="20"/>
        </w:rPr>
        <w:t>[DataContract]</w:t>
      </w:r>
      <w:r w:rsidR="00F95947" w:rsidRPr="00F95947">
        <w:rPr>
          <w:sz w:val="20"/>
          <w:szCs w:val="20"/>
        </w:rPr>
        <w:t xml:space="preserve"> </w:t>
      </w:r>
      <w:r w:rsidR="00F95947">
        <w:t xml:space="preserve">e </w:t>
      </w:r>
      <w:r w:rsidR="00F95947" w:rsidRPr="00F95947">
        <w:rPr>
          <w:rFonts w:ascii="Consolas" w:hAnsi="Consolas"/>
          <w:sz w:val="20"/>
          <w:szCs w:val="20"/>
        </w:rPr>
        <w:t>[OperationContract]</w:t>
      </w:r>
    </w:p>
    <w:p w14:paraId="554AE32F" w14:textId="77777777" w:rsidR="00256B4D" w:rsidRPr="00256B4D" w:rsidRDefault="00256B4D" w:rsidP="00256B4D">
      <w:pPr>
        <w:pStyle w:val="ListParagraph"/>
        <w:ind w:left="1080"/>
        <w:rPr>
          <w:sz w:val="20"/>
          <w:szCs w:val="20"/>
        </w:rPr>
      </w:pPr>
    </w:p>
    <w:p w14:paraId="6F5C8EB0" w14:textId="0A16EF75" w:rsidR="006234C7" w:rsidRDefault="00256B4D" w:rsidP="00256B4D">
      <w:pPr>
        <w:pStyle w:val="ListParagraph"/>
        <w:ind w:left="1080"/>
      </w:pPr>
      <w:r w:rsidRPr="00F95947">
        <w:rPr>
          <w:rFonts w:ascii="Consolas" w:hAnsi="Consolas"/>
          <w:sz w:val="20"/>
          <w:szCs w:val="20"/>
        </w:rPr>
        <w:t>[DataContract]</w:t>
      </w:r>
      <w:r w:rsidRPr="00F95947">
        <w:rPr>
          <w:sz w:val="20"/>
          <w:szCs w:val="20"/>
        </w:rPr>
        <w:t xml:space="preserve"> </w:t>
      </w:r>
      <w:r>
        <w:t>stabilisce</w:t>
      </w:r>
      <w:r w:rsidRPr="00256B4D">
        <w:t xml:space="preserve"> un accordo tra servizio e cliente</w:t>
      </w:r>
      <w:r>
        <w:t>,</w:t>
      </w:r>
      <w:r w:rsidRPr="00256B4D">
        <w:t xml:space="preserve"> </w:t>
      </w:r>
      <w:r>
        <w:t>de</w:t>
      </w:r>
      <w:r w:rsidRPr="00256B4D">
        <w:t xml:space="preserve">finisceper ogni parametro o tipo restituito, quali dati </w:t>
      </w:r>
      <w:r>
        <w:t xml:space="preserve">da scambiare </w:t>
      </w:r>
      <w:r w:rsidRPr="00256B4D">
        <w:t>vengono serializzati</w:t>
      </w:r>
      <w:r>
        <w:t>.</w:t>
      </w:r>
    </w:p>
    <w:p w14:paraId="2CED08D6" w14:textId="1C78CF76" w:rsidR="00256B4D" w:rsidRPr="009E193A" w:rsidRDefault="00256B4D" w:rsidP="00256B4D">
      <w:pPr>
        <w:pStyle w:val="ListParagraph"/>
        <w:ind w:left="1080"/>
        <w:rPr>
          <w:rFonts w:cstheme="minorHAnsi"/>
        </w:rPr>
      </w:pPr>
    </w:p>
    <w:p w14:paraId="61BBB3E9" w14:textId="24C8A7CE" w:rsidR="00256B4D" w:rsidRPr="009E193A" w:rsidRDefault="00256B4D" w:rsidP="00256B4D">
      <w:pPr>
        <w:pStyle w:val="ListParagraph"/>
        <w:ind w:left="1080"/>
        <w:rPr>
          <w:rFonts w:cstheme="minorHAnsi"/>
        </w:rPr>
      </w:pPr>
      <w:r w:rsidRPr="009E193A">
        <w:rPr>
          <w:rFonts w:cstheme="minorHAnsi"/>
        </w:rPr>
        <w:t>[OperationContract]</w:t>
      </w:r>
      <w:r w:rsidRPr="009E193A">
        <w:rPr>
          <w:rFonts w:cstheme="minorHAnsi"/>
        </w:rPr>
        <w:t xml:space="preserve"> </w:t>
      </w:r>
      <w:r w:rsidRPr="009E193A">
        <w:rPr>
          <w:rFonts w:cstheme="minorHAnsi"/>
        </w:rPr>
        <w:t xml:space="preserve">Indica che </w:t>
      </w:r>
      <w:r w:rsidR="009E193A" w:rsidRPr="009E193A">
        <w:rPr>
          <w:rFonts w:cstheme="minorHAnsi"/>
        </w:rPr>
        <w:t>il metodo</w:t>
      </w:r>
      <w:r w:rsidRPr="009E193A">
        <w:rPr>
          <w:rFonts w:cstheme="minorHAnsi"/>
        </w:rPr>
        <w:t xml:space="preserve"> </w:t>
      </w:r>
      <w:r w:rsidR="009E193A" w:rsidRPr="009E193A">
        <w:rPr>
          <w:rFonts w:cstheme="minorHAnsi"/>
        </w:rPr>
        <w:t>sta deifnendo</w:t>
      </w:r>
      <w:r w:rsidRPr="009E193A">
        <w:rPr>
          <w:rFonts w:cstheme="minorHAnsi"/>
        </w:rPr>
        <w:t xml:space="preserve"> un'operazione parte di un contratto di servizio in un'applicazione WCF </w:t>
      </w:r>
    </w:p>
    <w:p w14:paraId="70ABFA5C" w14:textId="10B08D77" w:rsidR="00256B4D" w:rsidRDefault="00256B4D" w:rsidP="00256B4D">
      <w:pPr>
        <w:pStyle w:val="ListParagraph"/>
        <w:ind w:left="1080"/>
      </w:pPr>
    </w:p>
    <w:p w14:paraId="602FD363" w14:textId="77777777" w:rsidR="00256B4D" w:rsidRPr="00087B65" w:rsidRDefault="00256B4D" w:rsidP="00256B4D">
      <w:pPr>
        <w:pStyle w:val="ListParagraph"/>
        <w:ind w:left="1080"/>
      </w:pPr>
    </w:p>
    <w:p w14:paraId="46A7BA13" w14:textId="2F4AE148" w:rsidR="006234C7" w:rsidRDefault="00C64174" w:rsidP="006234C7">
      <w:pPr>
        <w:pStyle w:val="ListParagraph"/>
        <w:numPr>
          <w:ilvl w:val="0"/>
          <w:numId w:val="19"/>
        </w:numPr>
      </w:pPr>
      <w:r>
        <w:t>Per cosa</w:t>
      </w:r>
      <w:r w:rsidR="00F95947">
        <w:t xml:space="preserve"> vengono utilizzati gli HTTP Methods</w:t>
      </w:r>
      <w:r>
        <w:t xml:space="preserve"> /Verbs</w:t>
      </w:r>
      <w:r w:rsidR="00F95947">
        <w:t xml:space="preserve"> in un servizio REST?</w:t>
      </w:r>
    </w:p>
    <w:p w14:paraId="7B269E58" w14:textId="77777777" w:rsidR="009E193A" w:rsidRDefault="009E193A" w:rsidP="009E193A">
      <w:pPr>
        <w:pStyle w:val="ListParagraph"/>
        <w:ind w:left="1080"/>
      </w:pPr>
      <w:r w:rsidRPr="009E193A">
        <w:t xml:space="preserve">I verbi HTTP dicono al server cosa fare con i dati identificati dall'URL. </w:t>
      </w:r>
    </w:p>
    <w:p w14:paraId="66B140C6" w14:textId="5FBCCDF3" w:rsidR="009E193A" w:rsidRDefault="009E193A" w:rsidP="009E193A">
      <w:pPr>
        <w:pStyle w:val="ListParagraph"/>
        <w:ind w:left="1080"/>
      </w:pPr>
      <w:r w:rsidRPr="009E193A">
        <w:t xml:space="preserve">La richiesta </w:t>
      </w:r>
      <w:r>
        <w:t xml:space="preserve">puo </w:t>
      </w:r>
      <w:r w:rsidRPr="009E193A">
        <w:t xml:space="preserve">contenere informazioni aggiuntive nel </w:t>
      </w:r>
      <w:r>
        <w:t>body</w:t>
      </w:r>
      <w:r w:rsidRPr="009E193A">
        <w:t xml:space="preserve">, </w:t>
      </w:r>
      <w:r>
        <w:t xml:space="preserve">per </w:t>
      </w:r>
      <w:r w:rsidRPr="009E193A">
        <w:t xml:space="preserve">esempio i dati </w:t>
      </w:r>
      <w:r>
        <w:t>da</w:t>
      </w:r>
      <w:r w:rsidRPr="009E193A">
        <w:t xml:space="preserve"> archiviare con la risorsa.</w:t>
      </w:r>
    </w:p>
    <w:p w14:paraId="64E0EB9C" w14:textId="77777777" w:rsidR="006234C7" w:rsidRPr="003A4A56" w:rsidRDefault="006234C7" w:rsidP="006234C7">
      <w:pPr>
        <w:ind w:left="360"/>
        <w:rPr>
          <w:lang w:val="it-IT"/>
        </w:rPr>
      </w:pPr>
    </w:p>
    <w:p w14:paraId="718D4426" w14:textId="44CE2E81" w:rsidR="006234C7" w:rsidRDefault="000910E8" w:rsidP="00482857">
      <w:pPr>
        <w:pStyle w:val="ListParagraph"/>
        <w:numPr>
          <w:ilvl w:val="0"/>
          <w:numId w:val="19"/>
        </w:numPr>
      </w:pPr>
      <w:r>
        <w:t>Come viene configurato un servizio realizzato con ASP.NET Core WebAPI?</w:t>
      </w:r>
    </w:p>
    <w:p w14:paraId="023E1C47" w14:textId="217EC7CF" w:rsidR="009E193A" w:rsidRDefault="009E193A" w:rsidP="009E193A">
      <w:pPr>
        <w:pStyle w:val="ListParagraph"/>
        <w:ind w:left="1080"/>
      </w:pPr>
      <w:r>
        <w:t xml:space="preserve">Su visual studio possiamo creare </w:t>
      </w:r>
      <w:r>
        <w:t>un progetto API Web</w:t>
      </w:r>
      <w:r>
        <w:t>, basandoci sul model e context relativo all’app che stiamo costruendo mettiamo in piedi un’i</w:t>
      </w:r>
      <w:r>
        <w:t>mpalcatura di</w:t>
      </w:r>
      <w:r>
        <w:t xml:space="preserve"> </w:t>
      </w:r>
      <w:r>
        <w:t xml:space="preserve">controller con </w:t>
      </w:r>
      <w:r>
        <w:t xml:space="preserve">i </w:t>
      </w:r>
      <w:r>
        <w:t>metodi CRUD.</w:t>
      </w:r>
    </w:p>
    <w:p w14:paraId="34DAD139" w14:textId="3FE94038" w:rsidR="009E193A" w:rsidRDefault="009E193A" w:rsidP="009E193A">
      <w:pPr>
        <w:pStyle w:val="ListParagraph"/>
        <w:ind w:left="1080"/>
      </w:pPr>
      <w:r>
        <w:t>Configurar</w:t>
      </w:r>
      <w:r>
        <w:t>iamo</w:t>
      </w:r>
      <w:r>
        <w:t xml:space="preserve"> routing, percorsi URL e </w:t>
      </w:r>
      <w:r>
        <w:t>v</w:t>
      </w:r>
      <w:r>
        <w:t>alori restituiti</w:t>
      </w:r>
      <w:r>
        <w:t xml:space="preserve"> e poi testiamo </w:t>
      </w:r>
      <w:r>
        <w:t xml:space="preserve"> l'API Web </w:t>
      </w:r>
      <w:r>
        <w:t xml:space="preserve">chiamandola </w:t>
      </w:r>
      <w:r>
        <w:t>c</w:t>
      </w:r>
      <w:r>
        <w:t xml:space="preserve">on </w:t>
      </w:r>
      <w:r>
        <w:t>Postman.</w:t>
      </w:r>
    </w:p>
    <w:p w14:paraId="6C17732D" w14:textId="77777777" w:rsidR="00E64138" w:rsidRDefault="00E64138">
      <w:pPr>
        <w:spacing w:line="240" w:lineRule="auto"/>
        <w:rPr>
          <w:rFonts w:asciiTheme="minorHAnsi" w:eastAsiaTheme="minorHAnsi" w:hAnsiTheme="minorHAnsi" w:cstheme="minorBidi"/>
          <w:b/>
          <w:bCs/>
          <w:sz w:val="22"/>
          <w:szCs w:val="22"/>
          <w:lang w:val="it-IT" w:eastAsia="en-US"/>
        </w:rPr>
      </w:pPr>
      <w:r w:rsidRPr="00087B65">
        <w:rPr>
          <w:b/>
          <w:bCs/>
          <w:lang w:val="it-IT"/>
        </w:rPr>
        <w:br w:type="page"/>
      </w:r>
    </w:p>
    <w:p w14:paraId="5182AE11" w14:textId="20B5735D" w:rsidR="006234C7" w:rsidRPr="006234C7" w:rsidRDefault="006234C7" w:rsidP="006234C7">
      <w:pPr>
        <w:pStyle w:val="ListParagraph"/>
        <w:ind w:left="0"/>
        <w:rPr>
          <w:b/>
          <w:bCs/>
        </w:rPr>
      </w:pPr>
      <w:r w:rsidRPr="006234C7">
        <w:rPr>
          <w:b/>
          <w:bCs/>
        </w:rPr>
        <w:lastRenderedPageBreak/>
        <w:t>Esercitazione Pratica</w:t>
      </w:r>
    </w:p>
    <w:p w14:paraId="7C8619B6" w14:textId="77777777" w:rsidR="008D2E5E" w:rsidRPr="008D2E5E" w:rsidRDefault="008D2E5E" w:rsidP="008D2E5E">
      <w:pPr>
        <w:pStyle w:val="ListParagraph"/>
        <w:numPr>
          <w:ilvl w:val="0"/>
          <w:numId w:val="30"/>
        </w:numPr>
        <w:rPr>
          <w:rFonts w:cstheme="minorHAnsi"/>
        </w:rPr>
      </w:pPr>
      <w:r w:rsidRPr="008D2E5E">
        <w:rPr>
          <w:rFonts w:cstheme="minorHAnsi"/>
        </w:rPr>
        <w:t>Realizzare un database per la Gestione degli Ordini e dei Clienti.</w:t>
      </w:r>
    </w:p>
    <w:p w14:paraId="3F954C69" w14:textId="77777777" w:rsidR="008D2E5E" w:rsidRPr="008D2E5E" w:rsidRDefault="008D2E5E" w:rsidP="008D2E5E">
      <w:pPr>
        <w:pStyle w:val="ListParagraph"/>
        <w:numPr>
          <w:ilvl w:val="1"/>
          <w:numId w:val="30"/>
        </w:numPr>
        <w:rPr>
          <w:rFonts w:cstheme="minorHAnsi"/>
          <w:lang w:val="en-US"/>
        </w:rPr>
      </w:pPr>
      <w:r w:rsidRPr="008D2E5E">
        <w:rPr>
          <w:rFonts w:cstheme="minorHAnsi"/>
          <w:b/>
          <w:bCs/>
          <w:i/>
          <w:iCs/>
          <w:lang w:val="en-US"/>
        </w:rPr>
        <w:t>Cliente</w:t>
      </w:r>
    </w:p>
    <w:p w14:paraId="5DA12432" w14:textId="77777777" w:rsidR="008D2E5E" w:rsidRPr="008D2E5E" w:rsidRDefault="008D2E5E" w:rsidP="008D2E5E">
      <w:pPr>
        <w:pStyle w:val="ListParagraph"/>
        <w:numPr>
          <w:ilvl w:val="2"/>
          <w:numId w:val="30"/>
        </w:numPr>
        <w:rPr>
          <w:rFonts w:cstheme="minorHAnsi"/>
          <w:lang w:val="en-US"/>
        </w:rPr>
      </w:pPr>
      <w:r w:rsidRPr="008D2E5E">
        <w:rPr>
          <w:rFonts w:cstheme="minorHAnsi"/>
          <w:i/>
          <w:iCs/>
          <w:lang w:val="en-US"/>
        </w:rPr>
        <w:t>ID</w:t>
      </w:r>
      <w:r w:rsidRPr="008D2E5E">
        <w:rPr>
          <w:rFonts w:cstheme="minorHAnsi"/>
          <w:lang w:val="en-US"/>
        </w:rPr>
        <w:t xml:space="preserve"> (int, PK), </w:t>
      </w:r>
      <w:r w:rsidRPr="00B80776">
        <w:rPr>
          <w:rFonts w:cstheme="minorHAnsi"/>
          <w:i/>
          <w:iCs/>
          <w:lang w:val="en-US"/>
        </w:rPr>
        <w:t>CodiceCliente</w:t>
      </w:r>
      <w:r w:rsidRPr="008D2E5E">
        <w:rPr>
          <w:rFonts w:cstheme="minorHAnsi"/>
          <w:lang w:val="en-US"/>
        </w:rPr>
        <w:t xml:space="preserve"> (</w:t>
      </w:r>
      <w:r w:rsidRPr="00B80776">
        <w:rPr>
          <w:rFonts w:cstheme="minorHAnsi"/>
          <w:lang w:val="en-US"/>
        </w:rPr>
        <w:t>string</w:t>
      </w:r>
      <w:r w:rsidRPr="008D2E5E">
        <w:rPr>
          <w:rFonts w:cstheme="minorHAnsi"/>
          <w:lang w:val="en-US"/>
        </w:rPr>
        <w:t xml:space="preserve">), </w:t>
      </w:r>
      <w:r w:rsidRPr="00B80776">
        <w:rPr>
          <w:rFonts w:cstheme="minorHAnsi"/>
          <w:i/>
          <w:iCs/>
          <w:lang w:val="en-US"/>
        </w:rPr>
        <w:t>Nome</w:t>
      </w:r>
      <w:r w:rsidRPr="008D2E5E">
        <w:rPr>
          <w:rFonts w:cstheme="minorHAnsi"/>
          <w:lang w:val="en-US"/>
        </w:rPr>
        <w:t xml:space="preserve"> (</w:t>
      </w:r>
      <w:r w:rsidRPr="00B80776">
        <w:rPr>
          <w:rFonts w:cstheme="minorHAnsi"/>
          <w:lang w:val="en-US"/>
        </w:rPr>
        <w:t>string</w:t>
      </w:r>
      <w:r w:rsidRPr="008D2E5E">
        <w:rPr>
          <w:rFonts w:cstheme="minorHAnsi"/>
          <w:lang w:val="en-US"/>
        </w:rPr>
        <w:t>), Cognome (</w:t>
      </w:r>
      <w:r w:rsidRPr="00B80776">
        <w:rPr>
          <w:rFonts w:cstheme="minorHAnsi"/>
          <w:lang w:val="en-US"/>
        </w:rPr>
        <w:t>string</w:t>
      </w:r>
      <w:r w:rsidRPr="008D2E5E">
        <w:rPr>
          <w:rFonts w:cstheme="minorHAnsi"/>
          <w:lang w:val="en-US"/>
        </w:rPr>
        <w:t>)</w:t>
      </w:r>
    </w:p>
    <w:p w14:paraId="09F67A05" w14:textId="77777777" w:rsidR="008D2E5E" w:rsidRPr="008D2E5E" w:rsidRDefault="008D2E5E" w:rsidP="008D2E5E">
      <w:pPr>
        <w:pStyle w:val="ListParagraph"/>
        <w:numPr>
          <w:ilvl w:val="1"/>
          <w:numId w:val="30"/>
        </w:numPr>
        <w:rPr>
          <w:rFonts w:cstheme="minorHAnsi"/>
          <w:lang w:val="en-US"/>
        </w:rPr>
      </w:pPr>
      <w:r w:rsidRPr="008D2E5E">
        <w:rPr>
          <w:rFonts w:cstheme="minorHAnsi"/>
          <w:b/>
          <w:bCs/>
          <w:i/>
          <w:iCs/>
          <w:lang w:val="en-US"/>
        </w:rPr>
        <w:t>Ordine</w:t>
      </w:r>
    </w:p>
    <w:p w14:paraId="4FB3BBDA" w14:textId="08B961C1" w:rsidR="008D2E5E" w:rsidRPr="008D2E5E" w:rsidRDefault="008D2E5E" w:rsidP="008D2E5E">
      <w:pPr>
        <w:pStyle w:val="ListParagraph"/>
        <w:numPr>
          <w:ilvl w:val="2"/>
          <w:numId w:val="30"/>
        </w:numPr>
        <w:rPr>
          <w:rFonts w:cstheme="minorHAnsi"/>
        </w:rPr>
      </w:pPr>
      <w:r w:rsidRPr="008D2E5E">
        <w:rPr>
          <w:rFonts w:cstheme="minorHAnsi"/>
          <w:i/>
          <w:iCs/>
        </w:rPr>
        <w:t>ID</w:t>
      </w:r>
      <w:r w:rsidRPr="008D2E5E">
        <w:rPr>
          <w:rFonts w:cstheme="minorHAnsi"/>
        </w:rPr>
        <w:t xml:space="preserve"> (int, PK), </w:t>
      </w:r>
      <w:r w:rsidRPr="008D2E5E">
        <w:rPr>
          <w:rFonts w:cstheme="minorHAnsi"/>
          <w:i/>
          <w:iCs/>
        </w:rPr>
        <w:t>DataOrdine</w:t>
      </w:r>
      <w:r w:rsidRPr="008D2E5E">
        <w:rPr>
          <w:rFonts w:cstheme="minorHAnsi"/>
        </w:rPr>
        <w:t xml:space="preserve"> (date), </w:t>
      </w:r>
      <w:r w:rsidRPr="008D2E5E">
        <w:rPr>
          <w:rFonts w:cstheme="minorHAnsi"/>
          <w:i/>
          <w:iCs/>
        </w:rPr>
        <w:t>CodiceOrdine</w:t>
      </w:r>
      <w:r w:rsidRPr="008D2E5E">
        <w:rPr>
          <w:rFonts w:cstheme="minorHAnsi"/>
        </w:rPr>
        <w:t xml:space="preserve"> (string), </w:t>
      </w:r>
      <w:r w:rsidRPr="008D2E5E">
        <w:rPr>
          <w:rFonts w:cstheme="minorHAnsi"/>
          <w:i/>
          <w:iCs/>
        </w:rPr>
        <w:t>CodiceProdotto</w:t>
      </w:r>
      <w:r w:rsidRPr="008D2E5E">
        <w:rPr>
          <w:rFonts w:cstheme="minorHAnsi"/>
        </w:rPr>
        <w:t xml:space="preserve"> (string), </w:t>
      </w:r>
      <w:r w:rsidRPr="008D2E5E">
        <w:rPr>
          <w:rFonts w:cstheme="minorHAnsi"/>
          <w:i/>
          <w:iCs/>
        </w:rPr>
        <w:t>Importo</w:t>
      </w:r>
      <w:r w:rsidRPr="008D2E5E">
        <w:rPr>
          <w:rFonts w:cstheme="minorHAnsi"/>
        </w:rPr>
        <w:t xml:space="preserve"> (decimal)</w:t>
      </w:r>
    </w:p>
    <w:p w14:paraId="3BEF5F90" w14:textId="29392403" w:rsidR="001C11C8" w:rsidRPr="001C11C8" w:rsidRDefault="001C11C8" w:rsidP="001C11C8">
      <w:pPr>
        <w:pStyle w:val="ListParagraph"/>
        <w:numPr>
          <w:ilvl w:val="2"/>
          <w:numId w:val="30"/>
        </w:numPr>
        <w:rPr>
          <w:rFonts w:cstheme="minorHAnsi"/>
          <w:u w:val="single"/>
        </w:rPr>
      </w:pPr>
      <w:r w:rsidRPr="001C11C8">
        <w:rPr>
          <w:rFonts w:cstheme="minorHAnsi"/>
          <w:u w:val="single"/>
        </w:rPr>
        <w:t>Ogni Ordine è legato ad un Cliente</w:t>
      </w:r>
    </w:p>
    <w:p w14:paraId="3D3A7037" w14:textId="50D3C663" w:rsidR="008D2E5E" w:rsidRPr="008D2E5E" w:rsidRDefault="008D2E5E" w:rsidP="008D2E5E">
      <w:pPr>
        <w:pStyle w:val="ListParagraph"/>
        <w:numPr>
          <w:ilvl w:val="1"/>
          <w:numId w:val="30"/>
        </w:numPr>
        <w:rPr>
          <w:rFonts w:cstheme="minorHAnsi"/>
        </w:rPr>
      </w:pPr>
      <w:r w:rsidRPr="008D2E5E">
        <w:rPr>
          <w:rFonts w:cstheme="minorHAnsi"/>
        </w:rPr>
        <w:t>La realizzazione dello strato di accesso al dato deve essere realizzata con EF Code-first</w:t>
      </w:r>
      <w:r w:rsidR="00145B78">
        <w:rPr>
          <w:rFonts w:cstheme="minorHAnsi"/>
        </w:rPr>
        <w:t>, applicando il Repository Pattern</w:t>
      </w:r>
    </w:p>
    <w:p w14:paraId="3DEE850F" w14:textId="77777777" w:rsidR="008D2E5E" w:rsidRDefault="008D2E5E" w:rsidP="008D2E5E">
      <w:pPr>
        <w:pStyle w:val="ListParagraph"/>
        <w:rPr>
          <w:rFonts w:cstheme="minorHAnsi"/>
        </w:rPr>
      </w:pPr>
    </w:p>
    <w:p w14:paraId="1108033C" w14:textId="78EF029D" w:rsidR="00F95947" w:rsidRPr="00F95947" w:rsidRDefault="00F95947" w:rsidP="00F95947">
      <w:pPr>
        <w:pStyle w:val="ListParagraph"/>
        <w:numPr>
          <w:ilvl w:val="0"/>
          <w:numId w:val="30"/>
        </w:numPr>
        <w:rPr>
          <w:rFonts w:cstheme="minorHAnsi"/>
        </w:rPr>
      </w:pPr>
      <w:r w:rsidRPr="00F95947">
        <w:rPr>
          <w:rFonts w:cstheme="minorHAnsi"/>
        </w:rPr>
        <w:t>Realizzare un servizio WCF per la gestione di una Anagrafica Clienti</w:t>
      </w:r>
      <w:r w:rsidR="008D2E5E">
        <w:rPr>
          <w:rFonts w:cstheme="minorHAnsi"/>
        </w:rPr>
        <w:t xml:space="preserve"> (CRUD)</w:t>
      </w:r>
    </w:p>
    <w:p w14:paraId="7B70CD11" w14:textId="55044A2C" w:rsidR="00F95947" w:rsidRPr="00F95947" w:rsidRDefault="00F95947" w:rsidP="00F95947">
      <w:pPr>
        <w:pStyle w:val="ListParagraph"/>
        <w:numPr>
          <w:ilvl w:val="0"/>
          <w:numId w:val="30"/>
        </w:numPr>
        <w:rPr>
          <w:rFonts w:cstheme="minorHAnsi"/>
        </w:rPr>
      </w:pPr>
      <w:r w:rsidRPr="00F95947">
        <w:rPr>
          <w:rFonts w:cstheme="minorHAnsi"/>
        </w:rPr>
        <w:t>Realizzare un servizio REST per la gestione di una Anagrafica Ordini</w:t>
      </w:r>
      <w:r w:rsidR="008D2E5E">
        <w:rPr>
          <w:rFonts w:cstheme="minorHAnsi"/>
        </w:rPr>
        <w:t xml:space="preserve"> (CRUD)</w:t>
      </w:r>
    </w:p>
    <w:p w14:paraId="3177EED3" w14:textId="77777777" w:rsidR="00F95947" w:rsidRPr="00F95947" w:rsidRDefault="00F95947" w:rsidP="00F95947">
      <w:pPr>
        <w:pStyle w:val="ListParagraph"/>
        <w:numPr>
          <w:ilvl w:val="0"/>
          <w:numId w:val="30"/>
        </w:numPr>
        <w:rPr>
          <w:rFonts w:cstheme="minorHAnsi"/>
        </w:rPr>
      </w:pPr>
      <w:r w:rsidRPr="00F95947">
        <w:rPr>
          <w:rFonts w:cstheme="minorHAnsi"/>
        </w:rPr>
        <w:t>Realizzare un client (Console app) per:</w:t>
      </w:r>
    </w:p>
    <w:p w14:paraId="6111F2FC" w14:textId="77777777" w:rsidR="00F95947" w:rsidRPr="00F95947" w:rsidRDefault="00F95947" w:rsidP="00F95947">
      <w:pPr>
        <w:pStyle w:val="ListParagraph"/>
        <w:numPr>
          <w:ilvl w:val="1"/>
          <w:numId w:val="30"/>
        </w:numPr>
        <w:rPr>
          <w:rFonts w:cstheme="minorHAnsi"/>
        </w:rPr>
      </w:pPr>
      <w:r w:rsidRPr="00F95947">
        <w:rPr>
          <w:rFonts w:cstheme="minorHAnsi"/>
        </w:rPr>
        <w:t>CRUD Clienti</w:t>
      </w:r>
    </w:p>
    <w:p w14:paraId="08A3A1B0" w14:textId="209E5A92" w:rsidR="00F95947" w:rsidRPr="00F95947" w:rsidRDefault="00F95947" w:rsidP="00F95947">
      <w:pPr>
        <w:pStyle w:val="ListParagraph"/>
        <w:numPr>
          <w:ilvl w:val="1"/>
          <w:numId w:val="30"/>
        </w:numPr>
        <w:rPr>
          <w:rFonts w:cstheme="minorHAnsi"/>
        </w:rPr>
      </w:pPr>
      <w:r w:rsidRPr="00F95947">
        <w:rPr>
          <w:rFonts w:cstheme="minorHAnsi"/>
        </w:rPr>
        <w:t>CRUD Ordini</w:t>
      </w:r>
    </w:p>
    <w:p w14:paraId="087EA53F" w14:textId="77777777" w:rsidR="00F95947" w:rsidRPr="00F95947" w:rsidRDefault="00F95947" w:rsidP="00F95947">
      <w:pPr>
        <w:pStyle w:val="ListParagraph"/>
        <w:numPr>
          <w:ilvl w:val="1"/>
          <w:numId w:val="30"/>
        </w:numPr>
        <w:rPr>
          <w:rFonts w:cstheme="minorHAnsi"/>
        </w:rPr>
      </w:pPr>
      <w:r w:rsidRPr="00F95947">
        <w:rPr>
          <w:rFonts w:cstheme="minorHAnsi"/>
        </w:rPr>
        <w:t>Stampa Elenco Ordini per uno specifico Cliente</w:t>
      </w:r>
    </w:p>
    <w:p w14:paraId="7D962039" w14:textId="76054BAF" w:rsidR="00F95947" w:rsidRPr="00F95947" w:rsidRDefault="00F95947" w:rsidP="00F95947">
      <w:pPr>
        <w:pStyle w:val="ListParagraph"/>
        <w:numPr>
          <w:ilvl w:val="1"/>
          <w:numId w:val="30"/>
        </w:numPr>
        <w:rPr>
          <w:rFonts w:cstheme="minorHAnsi"/>
        </w:rPr>
      </w:pPr>
      <w:r w:rsidRPr="00F95947">
        <w:rPr>
          <w:rFonts w:cstheme="minorHAnsi"/>
        </w:rPr>
        <w:t>Stampa Dettagli Ordine per uno specific</w:t>
      </w:r>
      <w:r w:rsidR="008D2E5E">
        <w:rPr>
          <w:rFonts w:cstheme="minorHAnsi"/>
        </w:rPr>
        <w:t>o</w:t>
      </w:r>
      <w:r w:rsidRPr="00F95947">
        <w:rPr>
          <w:rFonts w:cstheme="minorHAnsi"/>
        </w:rPr>
        <w:t xml:space="preserve"> Ordine</w:t>
      </w:r>
    </w:p>
    <w:p w14:paraId="1FE5B2BE" w14:textId="77777777" w:rsidR="00B80776" w:rsidRPr="00B80776" w:rsidRDefault="00B80776" w:rsidP="00B80776">
      <w:pPr>
        <w:pStyle w:val="ListParagraph"/>
        <w:numPr>
          <w:ilvl w:val="1"/>
          <w:numId w:val="30"/>
        </w:numPr>
        <w:rPr>
          <w:rFonts w:cstheme="minorHAnsi"/>
        </w:rPr>
      </w:pPr>
      <w:r w:rsidRPr="00B80776">
        <w:rPr>
          <w:rFonts w:cstheme="minorHAnsi"/>
        </w:rPr>
        <w:t>Report Ordini per Anno</w:t>
      </w:r>
    </w:p>
    <w:p w14:paraId="20CBF7D3" w14:textId="4A06E03D" w:rsidR="00E64138" w:rsidRPr="00F95947" w:rsidRDefault="00B80776" w:rsidP="00B80776">
      <w:pPr>
        <w:pStyle w:val="ListParagraph"/>
        <w:numPr>
          <w:ilvl w:val="2"/>
          <w:numId w:val="30"/>
        </w:numPr>
        <w:rPr>
          <w:rFonts w:cstheme="minorHAnsi"/>
        </w:rPr>
      </w:pPr>
      <w:r w:rsidRPr="00B80776">
        <w:rPr>
          <w:rFonts w:cstheme="minorHAnsi"/>
        </w:rPr>
        <w:t>Per ogni anno specificare numero di ordini e importo totale ordini</w:t>
      </w:r>
    </w:p>
    <w:sectPr w:rsidR="00E64138" w:rsidRPr="00F95947" w:rsidSect="00547F3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39"/>
      <w:pgMar w:top="1440" w:right="1800" w:bottom="1440" w:left="180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3FC346" w14:textId="77777777" w:rsidR="003F2690" w:rsidRDefault="003F2690">
      <w:pPr>
        <w:rPr>
          <w:lang w:val="it-IT"/>
        </w:rPr>
      </w:pPr>
      <w:r>
        <w:rPr>
          <w:lang w:val="it-IT"/>
        </w:rPr>
        <w:separator/>
      </w:r>
    </w:p>
  </w:endnote>
  <w:endnote w:type="continuationSeparator" w:id="0">
    <w:p w14:paraId="6E36DDAC" w14:textId="77777777" w:rsidR="003F2690" w:rsidRDefault="003F2690">
      <w:pPr>
        <w:rPr>
          <w:lang w:val="it-IT"/>
        </w:rPr>
      </w:pPr>
      <w:r>
        <w:rPr>
          <w:lang w:val="it-IT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AFDA2A" w14:textId="77777777" w:rsidR="00707FEA" w:rsidRDefault="00707FE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9C71AD" w14:textId="092A883C" w:rsidR="0014318B" w:rsidRDefault="00E64138" w:rsidP="0014318B">
    <w:pPr>
      <w:pStyle w:val="Footer"/>
      <w:rPr>
        <w:lang w:val="it-IT"/>
      </w:rPr>
    </w:pPr>
    <w:r>
      <w:rPr>
        <w:lang w:val="it-IT"/>
      </w:rPr>
      <w:t>Week 1</w:t>
    </w:r>
  </w:p>
  <w:p w14:paraId="3FB92257" w14:textId="77777777" w:rsidR="00E64138" w:rsidRDefault="00E64138" w:rsidP="00E64138">
    <w:pPr>
      <w:pStyle w:val="Footer"/>
      <w:jc w:val="left"/>
      <w:rPr>
        <w:lang w:val="it-IT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C21298" w14:textId="77777777" w:rsidR="00707FEA" w:rsidRDefault="00707F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474EA8" w14:textId="77777777" w:rsidR="003F2690" w:rsidRDefault="003F2690">
      <w:pPr>
        <w:rPr>
          <w:lang w:val="it-IT"/>
        </w:rPr>
      </w:pPr>
      <w:r>
        <w:rPr>
          <w:lang w:val="it-IT"/>
        </w:rPr>
        <w:separator/>
      </w:r>
    </w:p>
  </w:footnote>
  <w:footnote w:type="continuationSeparator" w:id="0">
    <w:p w14:paraId="24E51AA9" w14:textId="77777777" w:rsidR="003F2690" w:rsidRDefault="003F2690">
      <w:pPr>
        <w:rPr>
          <w:lang w:val="it-IT"/>
        </w:rPr>
      </w:pPr>
      <w:r>
        <w:rPr>
          <w:lang w:val="it-IT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0062AC" w14:textId="77777777" w:rsidR="00707FEA" w:rsidRDefault="00707FE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B2EF6E" w14:textId="77777777" w:rsidR="00707FEA" w:rsidRDefault="00707FE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81C308" w14:textId="77777777" w:rsidR="00707FEA" w:rsidRDefault="00707FE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D7A5D"/>
    <w:multiLevelType w:val="hybridMultilevel"/>
    <w:tmpl w:val="31DE5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62958"/>
    <w:multiLevelType w:val="hybridMultilevel"/>
    <w:tmpl w:val="7FE4D5F2"/>
    <w:lvl w:ilvl="0" w:tplc="69D20C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AD1593"/>
    <w:multiLevelType w:val="hybridMultilevel"/>
    <w:tmpl w:val="DA44F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C2518D"/>
    <w:multiLevelType w:val="hybridMultilevel"/>
    <w:tmpl w:val="96C224B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7E51CD8"/>
    <w:multiLevelType w:val="hybridMultilevel"/>
    <w:tmpl w:val="7C46085C"/>
    <w:lvl w:ilvl="0" w:tplc="2138A7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C60E8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11C00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7B454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F28CC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0A63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EC48D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8AC2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EA1F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0B597A86"/>
    <w:multiLevelType w:val="hybridMultilevel"/>
    <w:tmpl w:val="516299BE"/>
    <w:lvl w:ilvl="0" w:tplc="A8CE86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5C46D4A">
      <w:numFmt w:val="none"/>
      <w:lvlText w:val=""/>
      <w:lvlJc w:val="left"/>
      <w:pPr>
        <w:tabs>
          <w:tab w:val="num" w:pos="360"/>
        </w:tabs>
      </w:pPr>
    </w:lvl>
    <w:lvl w:ilvl="2" w:tplc="48A8A6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14A2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94A19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BB0D3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EAF5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C257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A642C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E600CF1"/>
    <w:multiLevelType w:val="hybridMultilevel"/>
    <w:tmpl w:val="8D34A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A843D4"/>
    <w:multiLevelType w:val="multilevel"/>
    <w:tmpl w:val="9A1C8920"/>
    <w:styleLink w:val="Answers"/>
    <w:lvl w:ilvl="0">
      <w:start w:val="1"/>
      <w:numFmt w:val="lowerLetter"/>
      <w:lvlText w:val="%1)"/>
      <w:lvlJc w:val="left"/>
      <w:pPr>
        <w:tabs>
          <w:tab w:val="num" w:pos="360"/>
        </w:tabs>
        <w:ind w:left="1080" w:hanging="360"/>
      </w:pPr>
      <w:rPr>
        <w:rFonts w:ascii="Century Gothic" w:hAnsi="Century Gothic" w:hint="default"/>
        <w:b w:val="0"/>
        <w:i w:val="0"/>
        <w:sz w:val="18"/>
        <w:szCs w:val="18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ascii="Century Gothic" w:hAnsi="Century Gothic" w:hint="default"/>
        <w:sz w:val="18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29747D08"/>
    <w:multiLevelType w:val="hybridMultilevel"/>
    <w:tmpl w:val="0D42E35C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10001B">
      <w:start w:val="1"/>
      <w:numFmt w:val="lowerRoman"/>
      <w:lvlText w:val="%3."/>
      <w:lvlJc w:val="right"/>
      <w:pPr>
        <w:ind w:left="1800" w:hanging="180"/>
      </w:pPr>
    </w:lvl>
    <w:lvl w:ilvl="3" w:tplc="0410000F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C4E6256"/>
    <w:multiLevelType w:val="multilevel"/>
    <w:tmpl w:val="9A1C8920"/>
    <w:numStyleLink w:val="Answers"/>
  </w:abstractNum>
  <w:abstractNum w:abstractNumId="10" w15:restartNumberingAfterBreak="0">
    <w:nsid w:val="2F1E549E"/>
    <w:multiLevelType w:val="hybridMultilevel"/>
    <w:tmpl w:val="F54851FA"/>
    <w:lvl w:ilvl="0" w:tplc="426203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A8685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CC4B2E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0ED5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68F0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0D81B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F4AC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188A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0A17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33771E68"/>
    <w:multiLevelType w:val="multilevel"/>
    <w:tmpl w:val="9A1C8920"/>
    <w:numStyleLink w:val="Answers"/>
  </w:abstractNum>
  <w:abstractNum w:abstractNumId="12" w15:restartNumberingAfterBreak="0">
    <w:nsid w:val="3B8B7B22"/>
    <w:multiLevelType w:val="multilevel"/>
    <w:tmpl w:val="9A1C8920"/>
    <w:numStyleLink w:val="Answers"/>
  </w:abstractNum>
  <w:abstractNum w:abstractNumId="13" w15:restartNumberingAfterBreak="0">
    <w:nsid w:val="43C51B30"/>
    <w:multiLevelType w:val="hybridMultilevel"/>
    <w:tmpl w:val="59B01E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355185"/>
    <w:multiLevelType w:val="multilevel"/>
    <w:tmpl w:val="9A1C8920"/>
    <w:numStyleLink w:val="Answers"/>
  </w:abstractNum>
  <w:abstractNum w:abstractNumId="15" w15:restartNumberingAfterBreak="0">
    <w:nsid w:val="49AF741D"/>
    <w:multiLevelType w:val="multilevel"/>
    <w:tmpl w:val="9A1C8920"/>
    <w:numStyleLink w:val="Answers"/>
  </w:abstractNum>
  <w:abstractNum w:abstractNumId="16" w15:restartNumberingAfterBreak="0">
    <w:nsid w:val="513B01C4"/>
    <w:multiLevelType w:val="hybridMultilevel"/>
    <w:tmpl w:val="E1F88650"/>
    <w:lvl w:ilvl="0" w:tplc="2D44F7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CEDE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404950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E0407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461C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F07B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C28F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3613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6AA8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63F9029B"/>
    <w:multiLevelType w:val="hybridMultilevel"/>
    <w:tmpl w:val="0DD8785A"/>
    <w:lvl w:ilvl="0" w:tplc="BEE4CB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547DA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D23FB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8ED6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4C16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34CD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52C7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D0A0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334C9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64281597"/>
    <w:multiLevelType w:val="hybridMultilevel"/>
    <w:tmpl w:val="EE5E5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173671"/>
    <w:multiLevelType w:val="multilevel"/>
    <w:tmpl w:val="9A1C8920"/>
    <w:numStyleLink w:val="Answers"/>
  </w:abstractNum>
  <w:abstractNum w:abstractNumId="20" w15:restartNumberingAfterBreak="0">
    <w:nsid w:val="67FF7E5F"/>
    <w:multiLevelType w:val="hybridMultilevel"/>
    <w:tmpl w:val="A80E8B0E"/>
    <w:lvl w:ilvl="0" w:tplc="25EC2B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A0E5D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E98B9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00C7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C0AF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48C86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B4A5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66C4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7219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746F124B"/>
    <w:multiLevelType w:val="hybridMultilevel"/>
    <w:tmpl w:val="37C4D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CA090D"/>
    <w:multiLevelType w:val="hybridMultilevel"/>
    <w:tmpl w:val="DE9ED8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D23048B"/>
    <w:multiLevelType w:val="hybridMultilevel"/>
    <w:tmpl w:val="461ACC50"/>
    <w:lvl w:ilvl="0" w:tplc="F98E4E04">
      <w:start w:val="1"/>
      <w:numFmt w:val="decimal"/>
      <w:pStyle w:val="Domanda"/>
      <w:lvlText w:val="%1."/>
      <w:lvlJc w:val="left"/>
      <w:pPr>
        <w:tabs>
          <w:tab w:val="num" w:pos="720"/>
        </w:tabs>
        <w:ind w:left="72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3"/>
  </w:num>
  <w:num w:numId="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5"/>
  </w:num>
  <w:num w:numId="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9"/>
  </w:num>
  <w:num w:numId="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1"/>
  </w:num>
  <w:num w:numId="1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9"/>
  </w:num>
  <w:num w:numId="1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</w:num>
  <w:num w:numId="16">
    <w:abstractNumId w:val="8"/>
  </w:num>
  <w:num w:numId="17">
    <w:abstractNumId w:val="13"/>
  </w:num>
  <w:num w:numId="18">
    <w:abstractNumId w:val="1"/>
  </w:num>
  <w:num w:numId="19">
    <w:abstractNumId w:val="3"/>
  </w:num>
  <w:num w:numId="20">
    <w:abstractNumId w:val="22"/>
  </w:num>
  <w:num w:numId="21">
    <w:abstractNumId w:val="6"/>
  </w:num>
  <w:num w:numId="22">
    <w:abstractNumId w:val="21"/>
  </w:num>
  <w:num w:numId="23">
    <w:abstractNumId w:val="17"/>
  </w:num>
  <w:num w:numId="24">
    <w:abstractNumId w:val="16"/>
  </w:num>
  <w:num w:numId="25">
    <w:abstractNumId w:val="20"/>
  </w:num>
  <w:num w:numId="26">
    <w:abstractNumId w:val="0"/>
  </w:num>
  <w:num w:numId="27">
    <w:abstractNumId w:val="10"/>
  </w:num>
  <w:num w:numId="28">
    <w:abstractNumId w:val="4"/>
  </w:num>
  <w:num w:numId="29">
    <w:abstractNumId w:val="18"/>
  </w:num>
  <w:num w:numId="30">
    <w:abstractNumId w:val="2"/>
  </w:num>
  <w:num w:numId="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A62"/>
    <w:rsid w:val="00003415"/>
    <w:rsid w:val="0000377E"/>
    <w:rsid w:val="000070E0"/>
    <w:rsid w:val="00056311"/>
    <w:rsid w:val="0008558D"/>
    <w:rsid w:val="00085B54"/>
    <w:rsid w:val="00087B65"/>
    <w:rsid w:val="000910E8"/>
    <w:rsid w:val="000E471B"/>
    <w:rsid w:val="000E55EA"/>
    <w:rsid w:val="000E60BC"/>
    <w:rsid w:val="00122F57"/>
    <w:rsid w:val="001317C0"/>
    <w:rsid w:val="00132BA7"/>
    <w:rsid w:val="00135EC2"/>
    <w:rsid w:val="00141303"/>
    <w:rsid w:val="0014318B"/>
    <w:rsid w:val="00145B78"/>
    <w:rsid w:val="001A3C39"/>
    <w:rsid w:val="001B6920"/>
    <w:rsid w:val="001B6AE1"/>
    <w:rsid w:val="001B7B3B"/>
    <w:rsid w:val="001C0245"/>
    <w:rsid w:val="001C11C8"/>
    <w:rsid w:val="001C7988"/>
    <w:rsid w:val="001D4F1A"/>
    <w:rsid w:val="001E6010"/>
    <w:rsid w:val="001F250D"/>
    <w:rsid w:val="001F36FB"/>
    <w:rsid w:val="00201EE0"/>
    <w:rsid w:val="00225A62"/>
    <w:rsid w:val="00230A4D"/>
    <w:rsid w:val="0024707B"/>
    <w:rsid w:val="00256B4D"/>
    <w:rsid w:val="00261529"/>
    <w:rsid w:val="00270C3F"/>
    <w:rsid w:val="002733D1"/>
    <w:rsid w:val="002825D6"/>
    <w:rsid w:val="002B0244"/>
    <w:rsid w:val="002B51AD"/>
    <w:rsid w:val="002F2AFA"/>
    <w:rsid w:val="00305E37"/>
    <w:rsid w:val="00315CD3"/>
    <w:rsid w:val="003444B6"/>
    <w:rsid w:val="00347AB7"/>
    <w:rsid w:val="00356CAC"/>
    <w:rsid w:val="0036481C"/>
    <w:rsid w:val="003A0670"/>
    <w:rsid w:val="003A4A56"/>
    <w:rsid w:val="003D7282"/>
    <w:rsid w:val="003E162F"/>
    <w:rsid w:val="003E30EA"/>
    <w:rsid w:val="003F2690"/>
    <w:rsid w:val="0041280F"/>
    <w:rsid w:val="004254F0"/>
    <w:rsid w:val="00443C7E"/>
    <w:rsid w:val="00446E50"/>
    <w:rsid w:val="00457A53"/>
    <w:rsid w:val="00464B0E"/>
    <w:rsid w:val="00482857"/>
    <w:rsid w:val="00496042"/>
    <w:rsid w:val="004A2BF1"/>
    <w:rsid w:val="004D77FA"/>
    <w:rsid w:val="0053305A"/>
    <w:rsid w:val="00547F36"/>
    <w:rsid w:val="005645F9"/>
    <w:rsid w:val="005808D9"/>
    <w:rsid w:val="005A2070"/>
    <w:rsid w:val="005F0659"/>
    <w:rsid w:val="006234C7"/>
    <w:rsid w:val="00630A99"/>
    <w:rsid w:val="00646C29"/>
    <w:rsid w:val="006A5B48"/>
    <w:rsid w:val="006B76E3"/>
    <w:rsid w:val="006E2140"/>
    <w:rsid w:val="006E3EC5"/>
    <w:rsid w:val="006E7CC3"/>
    <w:rsid w:val="006F4A3F"/>
    <w:rsid w:val="00707FEA"/>
    <w:rsid w:val="0072454E"/>
    <w:rsid w:val="00731D2B"/>
    <w:rsid w:val="0078731A"/>
    <w:rsid w:val="007913B5"/>
    <w:rsid w:val="00796D72"/>
    <w:rsid w:val="007B399D"/>
    <w:rsid w:val="007C00E4"/>
    <w:rsid w:val="007D1AD4"/>
    <w:rsid w:val="007E3CB3"/>
    <w:rsid w:val="008120C2"/>
    <w:rsid w:val="008353A9"/>
    <w:rsid w:val="0084271B"/>
    <w:rsid w:val="0084793A"/>
    <w:rsid w:val="008739A2"/>
    <w:rsid w:val="008A5436"/>
    <w:rsid w:val="008D2E5E"/>
    <w:rsid w:val="008E653D"/>
    <w:rsid w:val="00910C80"/>
    <w:rsid w:val="009200E1"/>
    <w:rsid w:val="0092010E"/>
    <w:rsid w:val="00957D96"/>
    <w:rsid w:val="0097786E"/>
    <w:rsid w:val="0099502D"/>
    <w:rsid w:val="009973D7"/>
    <w:rsid w:val="009A0171"/>
    <w:rsid w:val="009E193A"/>
    <w:rsid w:val="009E2BE0"/>
    <w:rsid w:val="009F1C87"/>
    <w:rsid w:val="00A1545F"/>
    <w:rsid w:val="00A360C5"/>
    <w:rsid w:val="00A510E2"/>
    <w:rsid w:val="00A9761D"/>
    <w:rsid w:val="00B03500"/>
    <w:rsid w:val="00B142D7"/>
    <w:rsid w:val="00B219E6"/>
    <w:rsid w:val="00B444E5"/>
    <w:rsid w:val="00B50F28"/>
    <w:rsid w:val="00B67E28"/>
    <w:rsid w:val="00B80776"/>
    <w:rsid w:val="00B915D5"/>
    <w:rsid w:val="00BA5730"/>
    <w:rsid w:val="00BA588E"/>
    <w:rsid w:val="00BA6CCB"/>
    <w:rsid w:val="00BC1DFD"/>
    <w:rsid w:val="00C329F9"/>
    <w:rsid w:val="00C64174"/>
    <w:rsid w:val="00C71FAF"/>
    <w:rsid w:val="00C8122C"/>
    <w:rsid w:val="00C83061"/>
    <w:rsid w:val="00CA3B5B"/>
    <w:rsid w:val="00CB67A9"/>
    <w:rsid w:val="00CC050D"/>
    <w:rsid w:val="00CC072B"/>
    <w:rsid w:val="00CC6F4B"/>
    <w:rsid w:val="00CE3BE3"/>
    <w:rsid w:val="00CE5FBE"/>
    <w:rsid w:val="00D20C89"/>
    <w:rsid w:val="00D26666"/>
    <w:rsid w:val="00D40B1D"/>
    <w:rsid w:val="00D8241B"/>
    <w:rsid w:val="00D96C9C"/>
    <w:rsid w:val="00DA34E6"/>
    <w:rsid w:val="00DA5C84"/>
    <w:rsid w:val="00DB470B"/>
    <w:rsid w:val="00DF389B"/>
    <w:rsid w:val="00E0358B"/>
    <w:rsid w:val="00E04A03"/>
    <w:rsid w:val="00E2077C"/>
    <w:rsid w:val="00E56692"/>
    <w:rsid w:val="00E64138"/>
    <w:rsid w:val="00E66EA4"/>
    <w:rsid w:val="00E7015D"/>
    <w:rsid w:val="00E81FF4"/>
    <w:rsid w:val="00E91E65"/>
    <w:rsid w:val="00E94E57"/>
    <w:rsid w:val="00ED5A4F"/>
    <w:rsid w:val="00EE5783"/>
    <w:rsid w:val="00EF68B0"/>
    <w:rsid w:val="00F26F54"/>
    <w:rsid w:val="00F60AF1"/>
    <w:rsid w:val="00F95947"/>
    <w:rsid w:val="00FC6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0F2F96AB"/>
  <w15:docId w15:val="{6F5B2451-F3A7-4900-ABEE-38785EA15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312" w:lineRule="auto"/>
    </w:pPr>
    <w:rPr>
      <w:rFonts w:ascii="Century Gothic" w:eastAsia="Times New Roman" w:hAnsi="Century Gothic" w:cs="Century Gothic"/>
      <w:sz w:val="18"/>
      <w:szCs w:val="18"/>
      <w:lang w:val="en-GB" w:eastAsia="zh-CN"/>
    </w:rPr>
  </w:style>
  <w:style w:type="paragraph" w:styleId="Heading1">
    <w:name w:val="heading 1"/>
    <w:basedOn w:val="Normal"/>
    <w:next w:val="Normal"/>
    <w:qFormat/>
    <w:pPr>
      <w:spacing w:after="200"/>
      <w:jc w:val="center"/>
      <w:outlineLvl w:val="0"/>
    </w:pPr>
    <w:rPr>
      <w:rFonts w:eastAsia="SimSun" w:cs="Times New Roman"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jc w:val="center"/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Istruzioni">
    <w:name w:val="Istruzioni"/>
    <w:basedOn w:val="Normal"/>
    <w:pPr>
      <w:spacing w:before="200" w:line="240" w:lineRule="auto"/>
    </w:pPr>
    <w:rPr>
      <w:i/>
      <w:sz w:val="16"/>
      <w:szCs w:val="16"/>
      <w:lang w:val="it-IT" w:eastAsia="it-IT" w:bidi="it-IT"/>
    </w:rPr>
  </w:style>
  <w:style w:type="paragraph" w:customStyle="1" w:styleId="Domanda">
    <w:name w:val="Domanda"/>
    <w:basedOn w:val="Normal"/>
    <w:pPr>
      <w:numPr>
        <w:numId w:val="2"/>
      </w:numPr>
      <w:tabs>
        <w:tab w:val="left" w:leader="underscore" w:pos="720"/>
      </w:tabs>
      <w:spacing w:before="240"/>
    </w:pPr>
    <w:rPr>
      <w:lang w:val="it-IT" w:eastAsia="it-IT" w:bidi="it-IT"/>
    </w:rPr>
  </w:style>
  <w:style w:type="paragraph" w:customStyle="1" w:styleId="Regola">
    <w:name w:val="Regola"/>
    <w:basedOn w:val="Normal"/>
    <w:pPr>
      <w:pBdr>
        <w:bottom w:val="single" w:sz="4" w:space="1" w:color="999999"/>
      </w:pBdr>
      <w:spacing w:after="240" w:line="240" w:lineRule="auto"/>
    </w:pPr>
    <w:rPr>
      <w:sz w:val="16"/>
      <w:szCs w:val="16"/>
      <w:lang w:val="it-IT" w:eastAsia="it-IT" w:bidi="it-IT"/>
    </w:rPr>
  </w:style>
  <w:style w:type="paragraph" w:customStyle="1" w:styleId="Informazionisullostudente">
    <w:name w:val="Informazioni sullo studente"/>
    <w:basedOn w:val="Normal"/>
    <w:pPr>
      <w:spacing w:line="240" w:lineRule="auto"/>
    </w:pPr>
    <w:rPr>
      <w:lang w:val="it-IT" w:eastAsia="it-IT" w:bidi="it-IT"/>
    </w:rPr>
  </w:style>
  <w:style w:type="table" w:customStyle="1" w:styleId="Tabellanormale1">
    <w:name w:val="Tabella normale1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Answers">
    <w:name w:val="Answers"/>
    <w:pPr>
      <w:numPr>
        <w:numId w:val="15"/>
      </w:numPr>
    </w:pPr>
  </w:style>
  <w:style w:type="paragraph" w:styleId="DocumentMap">
    <w:name w:val="Document Map"/>
    <w:basedOn w:val="Normal"/>
    <w:semiHidden/>
    <w:rsid w:val="00547F36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Header">
    <w:name w:val="header"/>
    <w:basedOn w:val="Normal"/>
    <w:link w:val="HeaderChar"/>
    <w:unhideWhenUsed/>
    <w:rsid w:val="002F2AF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2F2AFA"/>
    <w:rPr>
      <w:rFonts w:ascii="Century Gothic" w:eastAsia="Times New Roman" w:hAnsi="Century Gothic" w:cs="Century Gothic"/>
      <w:sz w:val="18"/>
      <w:szCs w:val="18"/>
      <w:lang w:val="en-GB" w:eastAsia="zh-CN"/>
    </w:rPr>
  </w:style>
  <w:style w:type="paragraph" w:styleId="ListParagraph">
    <w:name w:val="List Paragraph"/>
    <w:basedOn w:val="Normal"/>
    <w:uiPriority w:val="34"/>
    <w:qFormat/>
    <w:rsid w:val="002F2AF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it-IT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36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8058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63369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443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8853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4155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3253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23655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507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3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41409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832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82703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82677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17096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88905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19449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99216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230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14660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68712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22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83642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63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78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4362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2169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8912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4102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8516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39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942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7679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9156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30271">
          <w:marLeft w:val="44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16301">
          <w:marLeft w:val="152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662534">
          <w:marLeft w:val="152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88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803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0833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7887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30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410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397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7685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42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6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3027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9078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3703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7420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5832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85789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70763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63387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14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4110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7132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375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34182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dolfo%20Bossio\Downloads\TF02808005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FB888328A8731147A9E2416CA6C7A65B0400DC6FA6ECFB23F54F9F45EE586A6D0A65" ma:contentTypeVersion="56" ma:contentTypeDescription="Create a new document." ma:contentTypeScope="" ma:versionID="228b134bf96e1a5b9c9704c61745921c">
  <xsd:schema xmlns:xsd="http://www.w3.org/2001/XMLSchema" xmlns:xs="http://www.w3.org/2001/XMLSchema" xmlns:p="http://schemas.microsoft.com/office/2006/metadata/properties" xmlns:ns2="7851d254-ce09-43b6-8d90-072588e7901c" targetNamespace="http://schemas.microsoft.com/office/2006/metadata/properties" ma:root="true" ma:fieldsID="2ff1d067f4e9d0aea350c038b61f1b8d" ns2:_="">
    <xsd:import namespace="7851d254-ce09-43b6-8d90-072588e7901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51d254-ce09-43b6-8d90-072588e7901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9ebba19d-2be4-461d-87e9-c05e5ebbf568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C164E808-44FA-4F5F-91C3-AF5B09309907}" ma:internalName="CSXSubmissionMarket" ma:readOnly="false" ma:showField="MarketName" ma:web="7851d254-ce09-43b6-8d90-072588e7901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0c66e03a-b58b-4d86-891b-8e445e1562f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D356C7F-0981-4C41-B229-50D503AAD5E8}" ma:internalName="InProjectListLookup" ma:readOnly="true" ma:showField="InProjectLis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575b5594-eef4-4833-b257-601720e535bd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D356C7F-0981-4C41-B229-50D503AAD5E8}" ma:internalName="LastCompleteVersionLookup" ma:readOnly="true" ma:showField="LastComplete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D356C7F-0981-4C41-B229-50D503AAD5E8}" ma:internalName="LastPreviewErrorLookup" ma:readOnly="true" ma:showField="LastPreviewError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D356C7F-0981-4C41-B229-50D503AAD5E8}" ma:internalName="LastPreviewResultLookup" ma:readOnly="true" ma:showField="LastPreviewResul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D356C7F-0981-4C41-B229-50D503AAD5E8}" ma:internalName="LastPreviewAttemptDateLookup" ma:readOnly="true" ma:showField="LastPreviewAttemptDat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D356C7F-0981-4C41-B229-50D503AAD5E8}" ma:internalName="LastPreviewedByLookup" ma:readOnly="true" ma:showField="LastPreviewedBy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D356C7F-0981-4C41-B229-50D503AAD5E8}" ma:internalName="LastPreviewTimeLookup" ma:readOnly="true" ma:showField="LastPreviewTi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D356C7F-0981-4C41-B229-50D503AAD5E8}" ma:internalName="LastPreviewVersionLookup" ma:readOnly="true" ma:showField="LastPreview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D356C7F-0981-4C41-B229-50D503AAD5E8}" ma:internalName="LastPublishErrorLookup" ma:readOnly="true" ma:showField="LastPublishError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D356C7F-0981-4C41-B229-50D503AAD5E8}" ma:internalName="LastPublishResultLookup" ma:readOnly="true" ma:showField="LastPublishResul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D356C7F-0981-4C41-B229-50D503AAD5E8}" ma:internalName="LastPublishAttemptDateLookup" ma:readOnly="true" ma:showField="LastPublishAttemptDat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D356C7F-0981-4C41-B229-50D503AAD5E8}" ma:internalName="LastPublishedByLookup" ma:readOnly="true" ma:showField="LastPublishedBy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D356C7F-0981-4C41-B229-50D503AAD5E8}" ma:internalName="LastPublishTimeLookup" ma:readOnly="true" ma:showField="LastPublishTi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D356C7F-0981-4C41-B229-50D503AAD5E8}" ma:internalName="LastPublishVersionLookup" ma:readOnly="true" ma:showField="LastPublish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17F96094-CC23-4712-BE97-DE1DD51648A2}" ma:internalName="LocLastLocAttemptVersionLookup" ma:readOnly="false" ma:showField="LastLocAttemptVersion" ma:web="7851d254-ce09-43b6-8d90-072588e7901c">
      <xsd:simpleType>
        <xsd:restriction base="dms:Lookup"/>
      </xsd:simpleType>
    </xsd:element>
    <xsd:element name="LocLastLocAttemptVersionTypeLookup" ma:index="71" nillable="true" ma:displayName="Loc Last Loc Attempt Version Type" ma:default="" ma:list="{17F96094-CC23-4712-BE97-DE1DD51648A2}" ma:internalName="LocLastLocAttemptVersionTypeLookup" ma:readOnly="true" ma:showField="LastLocAttemptVersionType" ma:web="7851d254-ce09-43b6-8d90-072588e7901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17F96094-CC23-4712-BE97-DE1DD51648A2}" ma:internalName="LocNewPublishedVersionLookup" ma:readOnly="true" ma:showField="NewPublishedVersion" ma:web="7851d254-ce09-43b6-8d90-072588e7901c">
      <xsd:simpleType>
        <xsd:restriction base="dms:Lookup"/>
      </xsd:simpleType>
    </xsd:element>
    <xsd:element name="LocOverallHandbackStatusLookup" ma:index="75" nillable="true" ma:displayName="Loc Overall Handback Status" ma:default="" ma:list="{17F96094-CC23-4712-BE97-DE1DD51648A2}" ma:internalName="LocOverallHandbackStatusLookup" ma:readOnly="true" ma:showField="OverallHandbackStatus" ma:web="7851d254-ce09-43b6-8d90-072588e7901c">
      <xsd:simpleType>
        <xsd:restriction base="dms:Lookup"/>
      </xsd:simpleType>
    </xsd:element>
    <xsd:element name="LocOverallLocStatusLookup" ma:index="76" nillable="true" ma:displayName="Loc Overall Localize Status" ma:default="" ma:list="{17F96094-CC23-4712-BE97-DE1DD51648A2}" ma:internalName="LocOverallLocStatusLookup" ma:readOnly="true" ma:showField="OverallLocStatus" ma:web="7851d254-ce09-43b6-8d90-072588e7901c">
      <xsd:simpleType>
        <xsd:restriction base="dms:Lookup"/>
      </xsd:simpleType>
    </xsd:element>
    <xsd:element name="LocOverallPreviewStatusLookup" ma:index="77" nillable="true" ma:displayName="Loc Overall Preview Status" ma:default="" ma:list="{17F96094-CC23-4712-BE97-DE1DD51648A2}" ma:internalName="LocOverallPreviewStatusLookup" ma:readOnly="true" ma:showField="OverallPreviewStatus" ma:web="7851d254-ce09-43b6-8d90-072588e7901c">
      <xsd:simpleType>
        <xsd:restriction base="dms:Lookup"/>
      </xsd:simpleType>
    </xsd:element>
    <xsd:element name="LocOverallPublishStatusLookup" ma:index="78" nillable="true" ma:displayName="Loc Overall Publish Status" ma:default="" ma:list="{17F96094-CC23-4712-BE97-DE1DD51648A2}" ma:internalName="LocOverallPublishStatusLookup" ma:readOnly="true" ma:showField="OverallPublishStatus" ma:web="7851d254-ce09-43b6-8d90-072588e7901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17F96094-CC23-4712-BE97-DE1DD51648A2}" ma:internalName="LocProcessedForHandoffsLookup" ma:readOnly="true" ma:showField="ProcessedForHandoffs" ma:web="7851d254-ce09-43b6-8d90-072588e7901c">
      <xsd:simpleType>
        <xsd:restriction base="dms:Lookup"/>
      </xsd:simpleType>
    </xsd:element>
    <xsd:element name="LocProcessedForMarketsLookup" ma:index="81" nillable="true" ma:displayName="Loc Processed For Markets" ma:default="" ma:list="{17F96094-CC23-4712-BE97-DE1DD51648A2}" ma:internalName="LocProcessedForMarketsLookup" ma:readOnly="true" ma:showField="ProcessedForMarkets" ma:web="7851d254-ce09-43b6-8d90-072588e7901c">
      <xsd:simpleType>
        <xsd:restriction base="dms:Lookup"/>
      </xsd:simpleType>
    </xsd:element>
    <xsd:element name="LocPublishedDependentAssetsLookup" ma:index="82" nillable="true" ma:displayName="Loc Published Dependent Assets" ma:default="" ma:list="{17F96094-CC23-4712-BE97-DE1DD51648A2}" ma:internalName="LocPublishedDependentAssetsLookup" ma:readOnly="true" ma:showField="PublishedDependentAssets" ma:web="7851d254-ce09-43b6-8d90-072588e7901c">
      <xsd:simpleType>
        <xsd:restriction base="dms:Lookup"/>
      </xsd:simpleType>
    </xsd:element>
    <xsd:element name="LocPublishedLinkedAssetsLookup" ma:index="83" nillable="true" ma:displayName="Loc Published Linked Assets" ma:default="" ma:list="{17F96094-CC23-4712-BE97-DE1DD51648A2}" ma:internalName="LocPublishedLinkedAssetsLookup" ma:readOnly="true" ma:showField="PublishedLinkedAssets" ma:web="7851d254-ce09-43b6-8d90-072588e7901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1ddce1b-f703-4c9f-819c-e88ccecfe8e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C164E808-44FA-4F5F-91C3-AF5B09309907}" ma:internalName="Markets" ma:readOnly="false" ma:showField="MarketNa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D356C7F-0981-4C41-B229-50D503AAD5E8}" ma:internalName="NumOfRatingsLookup" ma:readOnly="true" ma:showField="NumOfRatings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D356C7F-0981-4C41-B229-50D503AAD5E8}" ma:internalName="PublishStatusLookup" ma:readOnly="false" ma:showField="PublishStatus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3f195d06-aec0-4d35-9b7e-8061da1a1386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73ff1703-6c3c-47c1-ae53-2bc507bafe3b}" ma:internalName="TaxCatchAll" ma:showField="CatchAllData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73ff1703-6c3c-47c1-ae53-2bc507bafe3b}" ma:internalName="TaxCatchAllLabel" ma:readOnly="true" ma:showField="CatchAllDataLabel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rketSpecific xmlns="7851d254-ce09-43b6-8d90-072588e7901c">false</MarketSpecific>
    <ApprovalStatus xmlns="7851d254-ce09-43b6-8d90-072588e7901c">InProgress</ApprovalStatus>
    <LocComments xmlns="7851d254-ce09-43b6-8d90-072588e7901c" xsi:nil="true"/>
    <DirectSourceMarket xmlns="7851d254-ce09-43b6-8d90-072588e7901c">english</DirectSourceMarket>
    <ThumbnailAssetId xmlns="7851d254-ce09-43b6-8d90-072588e7901c" xsi:nil="true"/>
    <PrimaryImageGen xmlns="7851d254-ce09-43b6-8d90-072588e7901c">true</PrimaryImageGen>
    <LegacyData xmlns="7851d254-ce09-43b6-8d90-072588e7901c" xsi:nil="true"/>
    <TPFriendlyName xmlns="7851d254-ce09-43b6-8d90-072588e7901c" xsi:nil="true"/>
    <NumericId xmlns="7851d254-ce09-43b6-8d90-072588e7901c" xsi:nil="true"/>
    <LocRecommendedHandoff xmlns="7851d254-ce09-43b6-8d90-072588e7901c" xsi:nil="true"/>
    <BlockPublish xmlns="7851d254-ce09-43b6-8d90-072588e7901c">false</BlockPublish>
    <BusinessGroup xmlns="7851d254-ce09-43b6-8d90-072588e7901c" xsi:nil="true"/>
    <OpenTemplate xmlns="7851d254-ce09-43b6-8d90-072588e7901c">true</OpenTemplate>
    <SourceTitle xmlns="7851d254-ce09-43b6-8d90-072588e7901c">Multiple-choice test or survey (3-answer)</SourceTitle>
    <APEditor xmlns="7851d254-ce09-43b6-8d90-072588e7901c">
      <UserInfo>
        <DisplayName/>
        <AccountId xsi:nil="true"/>
        <AccountType/>
      </UserInfo>
    </APEditor>
    <UALocComments xmlns="7851d254-ce09-43b6-8d90-072588e7901c">2007 Template UpLeveling Do Not HandOff</UALocComments>
    <IntlLangReviewDate xmlns="7851d254-ce09-43b6-8d90-072588e7901c" xsi:nil="true"/>
    <PublishStatusLookup xmlns="7851d254-ce09-43b6-8d90-072588e7901c">
      <Value>386066</Value>
      <Value>386114</Value>
    </PublishStatusLookup>
    <ParentAssetId xmlns="7851d254-ce09-43b6-8d90-072588e7901c" xsi:nil="true"/>
    <FeatureTagsTaxHTField0 xmlns="7851d254-ce09-43b6-8d90-072588e7901c">
      <Terms xmlns="http://schemas.microsoft.com/office/infopath/2007/PartnerControls"/>
    </FeatureTagsTaxHTField0>
    <MachineTranslated xmlns="7851d254-ce09-43b6-8d90-072588e7901c">false</MachineTranslated>
    <Providers xmlns="7851d254-ce09-43b6-8d90-072588e7901c" xsi:nil="true"/>
    <OriginalSourceMarket xmlns="7851d254-ce09-43b6-8d90-072588e7901c">english</OriginalSourceMarket>
    <APDescription xmlns="7851d254-ce09-43b6-8d90-072588e7901c" xsi:nil="true"/>
    <ContentItem xmlns="7851d254-ce09-43b6-8d90-072588e7901c" xsi:nil="true"/>
    <ClipArtFilename xmlns="7851d254-ce09-43b6-8d90-072588e7901c" xsi:nil="true"/>
    <TPInstallLocation xmlns="7851d254-ce09-43b6-8d90-072588e7901c" xsi:nil="true"/>
    <TimesCloned xmlns="7851d254-ce09-43b6-8d90-072588e7901c" xsi:nil="true"/>
    <PublishTargets xmlns="7851d254-ce09-43b6-8d90-072588e7901c">OfficeOnline,OfficeOnlineVNext</PublishTargets>
    <AcquiredFrom xmlns="7851d254-ce09-43b6-8d90-072588e7901c">Internal MS</AcquiredFrom>
    <AssetStart xmlns="7851d254-ce09-43b6-8d90-072588e7901c">2011-12-28T17:05:00+00:00</AssetStart>
    <FriendlyTitle xmlns="7851d254-ce09-43b6-8d90-072588e7901c" xsi:nil="true"/>
    <Provider xmlns="7851d254-ce09-43b6-8d90-072588e7901c" xsi:nil="true"/>
    <LastHandOff xmlns="7851d254-ce09-43b6-8d90-072588e7901c" xsi:nil="true"/>
    <Manager xmlns="7851d254-ce09-43b6-8d90-072588e7901c" xsi:nil="true"/>
    <UALocRecommendation xmlns="7851d254-ce09-43b6-8d90-072588e7901c">Localize</UALocRecommendation>
    <ArtSampleDocs xmlns="7851d254-ce09-43b6-8d90-072588e7901c" xsi:nil="true"/>
    <UACurrentWords xmlns="7851d254-ce09-43b6-8d90-072588e7901c" xsi:nil="true"/>
    <TPClientViewer xmlns="7851d254-ce09-43b6-8d90-072588e7901c" xsi:nil="true"/>
    <TemplateStatus xmlns="7851d254-ce09-43b6-8d90-072588e7901c">Complete</TemplateStatus>
    <ShowIn xmlns="7851d254-ce09-43b6-8d90-072588e7901c">Show everywhere</ShowIn>
    <CSXHash xmlns="7851d254-ce09-43b6-8d90-072588e7901c" xsi:nil="true"/>
    <Downloads xmlns="7851d254-ce09-43b6-8d90-072588e7901c">0</Downloads>
    <VoteCount xmlns="7851d254-ce09-43b6-8d90-072588e7901c" xsi:nil="true"/>
    <OOCacheId xmlns="7851d254-ce09-43b6-8d90-072588e7901c" xsi:nil="true"/>
    <IsDeleted xmlns="7851d254-ce09-43b6-8d90-072588e7901c">false</IsDeleted>
    <InternalTagsTaxHTField0 xmlns="7851d254-ce09-43b6-8d90-072588e7901c">
      <Terms xmlns="http://schemas.microsoft.com/office/infopath/2007/PartnerControls"/>
    </InternalTagsTaxHTField0>
    <UANotes xmlns="7851d254-ce09-43b6-8d90-072588e7901c">2003 to 2007 conversion</UANotes>
    <AssetExpire xmlns="7851d254-ce09-43b6-8d90-072588e7901c">2035-01-01T08:00:00+00:00</AssetExpire>
    <CSXSubmissionMarket xmlns="7851d254-ce09-43b6-8d90-072588e7901c" xsi:nil="true"/>
    <DSATActionTaken xmlns="7851d254-ce09-43b6-8d90-072588e7901c" xsi:nil="true"/>
    <SubmitterId xmlns="7851d254-ce09-43b6-8d90-072588e7901c" xsi:nil="true"/>
    <EditorialTags xmlns="7851d254-ce09-43b6-8d90-072588e7901c" xsi:nil="true"/>
    <TPExecutable xmlns="7851d254-ce09-43b6-8d90-072588e7901c" xsi:nil="true"/>
    <CSXSubmissionDate xmlns="7851d254-ce09-43b6-8d90-072588e7901c" xsi:nil="true"/>
    <CSXUpdate xmlns="7851d254-ce09-43b6-8d90-072588e7901c">false</CSXUpdate>
    <AssetType xmlns="7851d254-ce09-43b6-8d90-072588e7901c">TP</AssetType>
    <ApprovalLog xmlns="7851d254-ce09-43b6-8d90-072588e7901c" xsi:nil="true"/>
    <BugNumber xmlns="7851d254-ce09-43b6-8d90-072588e7901c" xsi:nil="true"/>
    <OriginAsset xmlns="7851d254-ce09-43b6-8d90-072588e7901c" xsi:nil="true"/>
    <TPComponent xmlns="7851d254-ce09-43b6-8d90-072588e7901c" xsi:nil="true"/>
    <Milestone xmlns="7851d254-ce09-43b6-8d90-072588e7901c" xsi:nil="true"/>
    <RecommendationsModifier xmlns="7851d254-ce09-43b6-8d90-072588e7901c" xsi:nil="true"/>
    <AssetId xmlns="7851d254-ce09-43b6-8d90-072588e7901c">TP102808004</AssetId>
    <PolicheckWords xmlns="7851d254-ce09-43b6-8d90-072588e7901c" xsi:nil="true"/>
    <TPLaunchHelpLink xmlns="7851d254-ce09-43b6-8d90-072588e7901c" xsi:nil="true"/>
    <IntlLocPriority xmlns="7851d254-ce09-43b6-8d90-072588e7901c" xsi:nil="true"/>
    <TPApplication xmlns="7851d254-ce09-43b6-8d90-072588e7901c" xsi:nil="true"/>
    <IntlLangReviewer xmlns="7851d254-ce09-43b6-8d90-072588e7901c" xsi:nil="true"/>
    <HandoffToMSDN xmlns="7851d254-ce09-43b6-8d90-072588e7901c" xsi:nil="true"/>
    <PlannedPubDate xmlns="7851d254-ce09-43b6-8d90-072588e7901c" xsi:nil="true"/>
    <CrawlForDependencies xmlns="7851d254-ce09-43b6-8d90-072588e7901c">false</CrawlForDependencies>
    <LocLastLocAttemptVersionLookup xmlns="7851d254-ce09-43b6-8d90-072588e7901c">736509</LocLastLocAttemptVersionLookup>
    <TrustLevel xmlns="7851d254-ce09-43b6-8d90-072588e7901c">1 Microsoft Managed Content</TrustLevel>
    <CampaignTagsTaxHTField0 xmlns="7851d254-ce09-43b6-8d90-072588e7901c">
      <Terms xmlns="http://schemas.microsoft.com/office/infopath/2007/PartnerControls"/>
    </CampaignTagsTaxHTField0>
    <TPNamespace xmlns="7851d254-ce09-43b6-8d90-072588e7901c" xsi:nil="true"/>
    <TaxCatchAll xmlns="7851d254-ce09-43b6-8d90-072588e7901c"/>
    <IsSearchable xmlns="7851d254-ce09-43b6-8d90-072588e7901c">true</IsSearchable>
    <TemplateTemplateType xmlns="7851d254-ce09-43b6-8d90-072588e7901c">Word 2007 Default</TemplateTemplateType>
    <Markets xmlns="7851d254-ce09-43b6-8d90-072588e7901c"/>
    <IntlLangReview xmlns="7851d254-ce09-43b6-8d90-072588e7901c">false</IntlLangReview>
    <UAProjectedTotalWords xmlns="7851d254-ce09-43b6-8d90-072588e7901c" xsi:nil="true"/>
    <OutputCachingOn xmlns="7851d254-ce09-43b6-8d90-072588e7901c">false</OutputCachingOn>
    <APAuthor xmlns="7851d254-ce09-43b6-8d90-072588e7901c">
      <UserInfo>
        <DisplayName/>
        <AccountId>2721</AccountId>
        <AccountType/>
      </UserInfo>
    </APAuthor>
    <TPCommandLine xmlns="7851d254-ce09-43b6-8d90-072588e7901c" xsi:nil="true"/>
    <LocManualTestRequired xmlns="7851d254-ce09-43b6-8d90-072588e7901c">false</LocManualTestRequired>
    <TPAppVersion xmlns="7851d254-ce09-43b6-8d90-072588e7901c" xsi:nil="true"/>
    <EditorialStatus xmlns="7851d254-ce09-43b6-8d90-072588e7901c" xsi:nil="true"/>
    <LastModifiedDateTime xmlns="7851d254-ce09-43b6-8d90-072588e7901c" xsi:nil="true"/>
    <TPLaunchHelpLinkType xmlns="7851d254-ce09-43b6-8d90-072588e7901c">Template</TPLaunchHelpLinkType>
    <OriginalRelease xmlns="7851d254-ce09-43b6-8d90-072588e7901c">14</OriginalRelease>
    <ScenarioTagsTaxHTField0 xmlns="7851d254-ce09-43b6-8d90-072588e7901c">
      <Terms xmlns="http://schemas.microsoft.com/office/infopath/2007/PartnerControls"/>
    </ScenarioTagsTaxHTField0>
    <LocalizationTagsTaxHTField0 xmlns="7851d254-ce09-43b6-8d90-072588e7901c">
      <Terms xmlns="http://schemas.microsoft.com/office/infopath/2007/PartnerControls"/>
    </LocalizationTagsTaxHTField0>
    <LocMarketGroupTiers2 xmlns="7851d254-ce09-43b6-8d90-072588e7901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851E6E9-ECDD-409F-9408-F4601B357D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51d254-ce09-43b6-8d90-072588e790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34CAE47-BC10-4AA0-BA71-2A05F3A3F3C3}">
  <ds:schemaRefs>
    <ds:schemaRef ds:uri="http://schemas.microsoft.com/office/2006/metadata/properties"/>
    <ds:schemaRef ds:uri="http://schemas.microsoft.com/office/infopath/2007/PartnerControls"/>
    <ds:schemaRef ds:uri="7851d254-ce09-43b6-8d90-072588e7901c"/>
  </ds:schemaRefs>
</ds:datastoreItem>
</file>

<file path=customXml/itemProps3.xml><?xml version="1.0" encoding="utf-8"?>
<ds:datastoreItem xmlns:ds="http://schemas.openxmlformats.org/officeDocument/2006/customXml" ds:itemID="{B29882F7-6686-4FF6-AFBF-0305455A1A7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TF02808005</Template>
  <TotalTime>3</TotalTime>
  <Pages>2</Pages>
  <Words>372</Words>
  <Characters>2127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Microsoft Corporation</Company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Bossio</dc:creator>
  <cp:keywords/>
  <dc:description/>
  <cp:lastModifiedBy>Valentina Comerci (c)</cp:lastModifiedBy>
  <cp:revision>2</cp:revision>
  <cp:lastPrinted>2004-01-22T16:32:00Z</cp:lastPrinted>
  <dcterms:created xsi:type="dcterms:W3CDTF">2021-08-06T07:41:00Z</dcterms:created>
  <dcterms:modified xsi:type="dcterms:W3CDTF">2021-08-06T07:41:00Z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TC010184031040</vt:lpwstr>
  </property>
  <property fmtid="{D5CDD505-2E9C-101B-9397-08002B2CF9AE}" pid="3" name="InternalTags">
    <vt:lpwstr/>
  </property>
  <property fmtid="{D5CDD505-2E9C-101B-9397-08002B2CF9AE}" pid="4" name="ContentTypeId">
    <vt:lpwstr>0x010100FB888328A8731147A9E2416CA6C7A65B0400DC6FA6ECFB23F54F9F45EE586A6D0A65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Order">
    <vt:r8>7964600</vt:r8>
  </property>
  <property fmtid="{D5CDD505-2E9C-101B-9397-08002B2CF9AE}" pid="10" name="HiddenCategoryTags">
    <vt:lpwstr/>
  </property>
  <property fmtid="{D5CDD505-2E9C-101B-9397-08002B2CF9AE}" pid="11" name="ImageGenStatus">
    <vt:i4>0</vt:i4>
  </property>
  <property fmtid="{D5CDD505-2E9C-101B-9397-08002B2CF9AE}" pid="12" name="CategoryTags">
    <vt:lpwstr/>
  </property>
  <property fmtid="{D5CDD505-2E9C-101B-9397-08002B2CF9AE}" pid="13" name="Applications">
    <vt:lpwstr/>
  </property>
  <property fmtid="{D5CDD505-2E9C-101B-9397-08002B2CF9AE}" pid="14" name="LocMarketGroupTiers">
    <vt:lpwstr>,t:Tier 1,t:Tier 2,t:Tier 3,</vt:lpwstr>
  </property>
  <property fmtid="{D5CDD505-2E9C-101B-9397-08002B2CF9AE}" pid="15" name="MSIP_Label_5fae8262-b78e-4366-8929-a5d6aac95320_Enabled">
    <vt:lpwstr>true</vt:lpwstr>
  </property>
  <property fmtid="{D5CDD505-2E9C-101B-9397-08002B2CF9AE}" pid="16" name="MSIP_Label_5fae8262-b78e-4366-8929-a5d6aac95320_SetDate">
    <vt:lpwstr>2020-11-20T09:14:35Z</vt:lpwstr>
  </property>
  <property fmtid="{D5CDD505-2E9C-101B-9397-08002B2CF9AE}" pid="17" name="MSIP_Label_5fae8262-b78e-4366-8929-a5d6aac95320_Method">
    <vt:lpwstr>Standard</vt:lpwstr>
  </property>
  <property fmtid="{D5CDD505-2E9C-101B-9397-08002B2CF9AE}" pid="18" name="MSIP_Label_5fae8262-b78e-4366-8929-a5d6aac95320_Name">
    <vt:lpwstr>5fae8262-b78e-4366-8929-a5d6aac95320</vt:lpwstr>
  </property>
  <property fmtid="{D5CDD505-2E9C-101B-9397-08002B2CF9AE}" pid="19" name="MSIP_Label_5fae8262-b78e-4366-8929-a5d6aac95320_SiteId">
    <vt:lpwstr>cf36141c-ddd7-45a7-b073-111f66d0b30c</vt:lpwstr>
  </property>
  <property fmtid="{D5CDD505-2E9C-101B-9397-08002B2CF9AE}" pid="20" name="MSIP_Label_5fae8262-b78e-4366-8929-a5d6aac95320_ActionId">
    <vt:lpwstr>2d3c6a73-fd47-472d-b23b-1b91c56165c6</vt:lpwstr>
  </property>
  <property fmtid="{D5CDD505-2E9C-101B-9397-08002B2CF9AE}" pid="21" name="MSIP_Label_5fae8262-b78e-4366-8929-a5d6aac95320_ContentBits">
    <vt:lpwstr>0</vt:lpwstr>
  </property>
</Properties>
</file>